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dhtes"/>
        <w:tblW w:w="0" w:type="auto"/>
        <w:jc w:val="left"/>
        <w:tblLayout w:type="fixed"/>
        <w:tblLook w:val="04A0" w:firstRow="1" w:lastRow="0" w:firstColumn="1" w:lastColumn="0" w:noHBand="0" w:noVBand="1"/>
        <w:tblDescription w:val="Tableau de disposition"/>
      </w:tblPr>
      <w:tblGrid>
        <w:gridCol w:w="3823"/>
        <w:gridCol w:w="756"/>
        <w:gridCol w:w="2613"/>
        <w:gridCol w:w="1307"/>
        <w:gridCol w:w="1307"/>
        <w:gridCol w:w="4579"/>
      </w:tblGrid>
      <w:tr w:rsidR="00CF1B6A" w:rsidRPr="00AC6A7B" w14:paraId="5BED624A" w14:textId="77777777" w:rsidTr="00CF1B6A">
        <w:trPr>
          <w:cantSplit/>
          <w:trHeight w:hRule="exact" w:val="10368"/>
          <w:tblHeader/>
          <w:jc w:val="left"/>
        </w:trPr>
        <w:tc>
          <w:tcPr>
            <w:tcW w:w="3823" w:type="dxa"/>
            <w:shd w:val="clear" w:color="auto" w:fill="2B7471" w:themeFill="accent1" w:themeFillShade="80"/>
            <w:tcMar>
              <w:top w:w="288" w:type="dxa"/>
              <w:right w:w="720" w:type="dxa"/>
            </w:tcMar>
          </w:tcPr>
          <w:p w14:paraId="4DB6C261" w14:textId="062D06B2" w:rsidR="00CF1B6A" w:rsidRPr="00AC6A7B" w:rsidRDefault="00CF1B6A" w:rsidP="00CF1B6A">
            <w:pPr>
              <w:pStyle w:val="Titredubloc"/>
              <w:ind w:right="0"/>
            </w:pPr>
          </w:p>
          <w:p w14:paraId="383790DF" w14:textId="77777777" w:rsidR="00CF1B6A" w:rsidRDefault="00BD1260" w:rsidP="00BD1260">
            <w:pPr>
              <w:pStyle w:val="Normalcentr"/>
              <w:ind w:right="0"/>
            </w:pPr>
            <w:r>
              <w:t xml:space="preserve">Ceci est le Manuel de Déploiement de L’Application Web </w:t>
            </w:r>
          </w:p>
          <w:p w14:paraId="351F51EC" w14:textId="58F63214" w:rsidR="00D87ADC" w:rsidRPr="00AC6A7B" w:rsidRDefault="00D87ADC" w:rsidP="00BD1260">
            <w:pPr>
              <w:pStyle w:val="Normalcentr"/>
              <w:ind w:right="0"/>
            </w:pPr>
            <w:r>
              <w:t>Jeux casino</w:t>
            </w:r>
          </w:p>
        </w:tc>
        <w:tc>
          <w:tcPr>
            <w:tcW w:w="756" w:type="dxa"/>
            <w:tcBorders>
              <w:right w:val="single" w:sz="2" w:space="0" w:color="BFBFBF" w:themeColor="background1" w:themeShade="BF"/>
            </w:tcBorders>
            <w:shd w:val="clear" w:color="auto" w:fill="auto"/>
          </w:tcPr>
          <w:p w14:paraId="0D968ACD" w14:textId="77777777" w:rsidR="00CF1B6A" w:rsidRPr="00AC6A7B" w:rsidRDefault="00CF1B6A" w:rsidP="00CE1E3B">
            <w:pPr>
              <w:pStyle w:val="Normalcentr"/>
            </w:pPr>
          </w:p>
        </w:tc>
        <w:tc>
          <w:tcPr>
            <w:tcW w:w="2613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432" w:type="dxa"/>
              <w:right w:w="0" w:type="dxa"/>
            </w:tcMar>
            <w:textDirection w:val="btLr"/>
          </w:tcPr>
          <w:p w14:paraId="32AB00E8" w14:textId="62B2B9B3" w:rsidR="00CF1B6A" w:rsidRPr="00AC6A7B" w:rsidRDefault="00BD1260" w:rsidP="007B03D6">
            <w:pPr>
              <w:pStyle w:val="Adressedelexpditeur"/>
            </w:pPr>
            <w:r>
              <w:t xml:space="preserve">FAYA Lidao Majoie </w:t>
            </w:r>
          </w:p>
        </w:tc>
        <w:tc>
          <w:tcPr>
            <w:tcW w:w="1307" w:type="dxa"/>
            <w:tcMar>
              <w:top w:w="288" w:type="dxa"/>
              <w:right w:w="432" w:type="dxa"/>
            </w:tcMar>
            <w:textDirection w:val="btLr"/>
          </w:tcPr>
          <w:p w14:paraId="654E84B8" w14:textId="47CCB0EB" w:rsidR="00CF1B6A" w:rsidRPr="00AC6A7B" w:rsidRDefault="00BD1260" w:rsidP="00CE1E3B">
            <w:pPr>
              <w:pStyle w:val="Destinataire"/>
            </w:pPr>
            <w:r>
              <w:t>Licence 2021-2022</w:t>
            </w:r>
          </w:p>
        </w:tc>
        <w:tc>
          <w:tcPr>
            <w:tcW w:w="1307" w:type="dxa"/>
            <w:tcBorders>
              <w:right w:val="single" w:sz="2" w:space="0" w:color="BFBFBF" w:themeColor="background1" w:themeShade="BF"/>
            </w:tcBorders>
            <w:textDirection w:val="btLr"/>
          </w:tcPr>
          <w:p w14:paraId="104668C7" w14:textId="77777777" w:rsidR="00CF1B6A" w:rsidRPr="00AC6A7B" w:rsidRDefault="00CF1B6A" w:rsidP="00CE1E3B">
            <w:pPr>
              <w:pStyle w:val="Destinataire"/>
            </w:pPr>
          </w:p>
        </w:tc>
        <w:tc>
          <w:tcPr>
            <w:tcW w:w="4579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720" w:type="dxa"/>
            </w:tcMar>
          </w:tcPr>
          <w:p w14:paraId="782E5D47" w14:textId="7BB66235" w:rsidR="00CF1B6A" w:rsidRPr="00AC6A7B" w:rsidRDefault="00D87ADC" w:rsidP="00CE1E3B">
            <w:pPr>
              <w:pStyle w:val="Titre"/>
            </w:pPr>
            <w:r>
              <w:t>CASINO</w:t>
            </w:r>
          </w:p>
          <w:p w14:paraId="25BD5578" w14:textId="75775B6E" w:rsidR="00CF1B6A" w:rsidRPr="00AC6A7B" w:rsidRDefault="00CF1B6A" w:rsidP="00CE1E3B">
            <w:pPr>
              <w:pStyle w:val="Sous-titre"/>
            </w:pPr>
          </w:p>
          <w:p w14:paraId="6B84ACFD" w14:textId="7EFB88C3" w:rsidR="00CF1B6A" w:rsidRPr="00AC6A7B" w:rsidRDefault="00CF1B6A" w:rsidP="00CE1E3B"/>
        </w:tc>
      </w:tr>
    </w:tbl>
    <w:p w14:paraId="3CE09ECE" w14:textId="77777777" w:rsidR="00CE1E3B" w:rsidRPr="00AC6A7B" w:rsidRDefault="00CE1E3B" w:rsidP="00D91EF3">
      <w:pPr>
        <w:pStyle w:val="Sansinterligne"/>
      </w:pPr>
    </w:p>
    <w:tbl>
      <w:tblPr>
        <w:tblStyle w:val="Tableaudhtes"/>
        <w:tblW w:w="0" w:type="auto"/>
        <w:jc w:val="left"/>
        <w:tblBorders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  <w:tblDescription w:val="Tableau de disposition"/>
      </w:tblPr>
      <w:tblGrid>
        <w:gridCol w:w="4579"/>
        <w:gridCol w:w="5227"/>
        <w:gridCol w:w="4579"/>
      </w:tblGrid>
      <w:tr w:rsidR="0037743C" w:rsidRPr="00AC6A7B" w14:paraId="6CABABC6" w14:textId="77777777" w:rsidTr="000E2C45">
        <w:trPr>
          <w:trHeight w:hRule="exact" w:val="9935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14:paraId="10390A39" w14:textId="12ABEF88" w:rsidR="0037743C" w:rsidRPr="00AC6A7B" w:rsidRDefault="0037743C" w:rsidP="0037743C"/>
          <w:p w14:paraId="7749E7D3" w14:textId="47EE9A50" w:rsidR="0037743C" w:rsidRDefault="00ED20DA" w:rsidP="0037743C">
            <w:pPr>
              <w:pStyle w:val="Titre1"/>
            </w:pPr>
            <w:r>
              <w:t>Introduction</w:t>
            </w:r>
          </w:p>
          <w:p w14:paraId="3746BF40" w14:textId="77777777" w:rsidR="00BD1260" w:rsidRDefault="00BD1260" w:rsidP="00BD1260"/>
          <w:p w14:paraId="6827D810" w14:textId="4683A43E" w:rsidR="00BD1260" w:rsidRDefault="00ED20DA" w:rsidP="00BD1260">
            <w:r>
              <w:t xml:space="preserve">Pour plus de compréhension sur la façon dont exécuter ce Projet nous avons </w:t>
            </w:r>
            <w:r w:rsidR="00815CDD">
              <w:t>pensé</w:t>
            </w:r>
            <w:r>
              <w:t xml:space="preserve"> </w:t>
            </w:r>
            <w:r w:rsidR="00815CDD">
              <w:t>à</w:t>
            </w:r>
            <w:r>
              <w:t xml:space="preserve"> un Manuel de Déploiement</w:t>
            </w:r>
          </w:p>
          <w:p w14:paraId="4340A674" w14:textId="3A020624" w:rsidR="00815CDD" w:rsidRDefault="00815CDD" w:rsidP="00BD1260">
            <w:r>
              <w:t>Veuillez le suivre Attentivement</w:t>
            </w:r>
          </w:p>
          <w:p w14:paraId="7E4476EA" w14:textId="2392DA02" w:rsidR="00BD1260" w:rsidRDefault="00BD1260" w:rsidP="00BD1260"/>
          <w:p w14:paraId="2E7D52CD" w14:textId="57F7DA16" w:rsidR="00BD1260" w:rsidRDefault="00BD1260" w:rsidP="00BD1260"/>
          <w:p w14:paraId="5A766A1D" w14:textId="77777777" w:rsidR="00BD1260" w:rsidRPr="00BD1260" w:rsidRDefault="00BD1260" w:rsidP="00BD1260"/>
          <w:p w14:paraId="2CE84934" w14:textId="5AE7BC87" w:rsidR="0037743C" w:rsidRPr="00BD1260" w:rsidRDefault="0037743C" w:rsidP="0037743C"/>
        </w:tc>
        <w:tc>
          <w:tcPr>
            <w:tcW w:w="5227" w:type="dxa"/>
            <w:tcMar>
              <w:left w:w="432" w:type="dxa"/>
              <w:right w:w="432" w:type="dxa"/>
            </w:tcMar>
          </w:tcPr>
          <w:p w14:paraId="3513ACF9" w14:textId="00457AF7" w:rsidR="0037743C" w:rsidRPr="00AC6A7B" w:rsidRDefault="00815CDD" w:rsidP="00BD1260">
            <w:pPr>
              <w:pStyle w:val="Citation"/>
            </w:pPr>
            <w:r>
              <w:t>Prérequis</w:t>
            </w:r>
          </w:p>
          <w:p w14:paraId="13827EC4" w14:textId="77777777" w:rsidR="00BD1260" w:rsidRDefault="00ED20DA" w:rsidP="0037743C">
            <w:r>
              <w:t>Pour exécuter le projet vous aurez besoin d’un Serveur :</w:t>
            </w:r>
          </w:p>
          <w:p w14:paraId="0C1A80B7" w14:textId="77777777" w:rsidR="00ED20DA" w:rsidRDefault="00ED20DA" w:rsidP="0037743C">
            <w:r>
              <w:t>Il existe Plusieurs Serveurs :</w:t>
            </w:r>
          </w:p>
          <w:p w14:paraId="3E292103" w14:textId="77777777" w:rsidR="00ED20DA" w:rsidRDefault="00ED20DA" w:rsidP="0037743C">
            <w:r>
              <w:t>Notamment xammp,Wampp</w:t>
            </w:r>
          </w:p>
          <w:p w14:paraId="30C1E601" w14:textId="49C3C19F" w:rsidR="00ED20DA" w:rsidRDefault="00656400" w:rsidP="0037743C">
            <w:r>
              <w:t>Xampp</w:t>
            </w:r>
            <w:r w:rsidR="00ED20DA">
              <w:t xml:space="preserve"> :Disponible Linux </w:t>
            </w:r>
            <w:r>
              <w:t xml:space="preserve">et </w:t>
            </w:r>
            <w:r w:rsidR="00ED20DA">
              <w:t>Windows</w:t>
            </w:r>
          </w:p>
          <w:p w14:paraId="623AE68E" w14:textId="7819A1F8" w:rsidR="00DD7807" w:rsidRDefault="00ED20DA" w:rsidP="0037743C">
            <w:r>
              <w:t xml:space="preserve">Lien de </w:t>
            </w:r>
            <w:r w:rsidR="00815CDD">
              <w:t>Téléchargement</w:t>
            </w:r>
            <w:r>
              <w:t> :</w:t>
            </w:r>
          </w:p>
          <w:p w14:paraId="75492A8B" w14:textId="0A679F95" w:rsidR="00DD7807" w:rsidRDefault="00DD7807" w:rsidP="0037743C">
            <w:hyperlink r:id="rId13" w:history="1">
              <w:r w:rsidRPr="00F1683B">
                <w:rPr>
                  <w:rStyle w:val="Lienhypertexte"/>
                </w:rPr>
                <w:t>https://www.apachefriends.org/fr/download.html</w:t>
              </w:r>
            </w:hyperlink>
          </w:p>
          <w:p w14:paraId="26F37F58" w14:textId="365B0886" w:rsidR="00ED20DA" w:rsidRDefault="00815CDD" w:rsidP="0037743C">
            <w:r>
              <w:t>Wamp</w:t>
            </w:r>
            <w:r w:rsidR="00656400">
              <w:t>p</w:t>
            </w:r>
            <w:r w:rsidR="00ED20DA">
              <w:t> :</w:t>
            </w:r>
            <w:r w:rsidR="00656400">
              <w:t xml:space="preserve">Disponible </w:t>
            </w:r>
            <w:r w:rsidR="00ED20DA">
              <w:t>Uniquement</w:t>
            </w:r>
            <w:r w:rsidR="00656400">
              <w:t xml:space="preserve"> sur</w:t>
            </w:r>
            <w:r w:rsidR="00ED20DA">
              <w:t xml:space="preserve"> Windows</w:t>
            </w:r>
          </w:p>
          <w:p w14:paraId="05B65E5E" w14:textId="487FC58E" w:rsidR="009A5702" w:rsidRDefault="009A5702" w:rsidP="0037743C">
            <w:r>
              <w:t xml:space="preserve">Lien de </w:t>
            </w:r>
            <w:r w:rsidR="00815CDD">
              <w:t>Téléchargement</w:t>
            </w:r>
            <w:r>
              <w:t xml:space="preserve"> : </w:t>
            </w:r>
            <w:hyperlink r:id="rId14" w:history="1">
              <w:r w:rsidRPr="0091517F">
                <w:rPr>
                  <w:rStyle w:val="Lienhypertexte"/>
                  <w:rFonts w:ascii="Roboto" w:hAnsi="Roboto"/>
                  <w:sz w:val="21"/>
                  <w:szCs w:val="21"/>
                  <w:shd w:val="clear" w:color="auto" w:fill="FFFFFF"/>
                </w:rPr>
                <w:t>https://www.apachefriends.org/download.html</w:t>
              </w:r>
            </w:hyperlink>
          </w:p>
          <w:p w14:paraId="6D3B74FF" w14:textId="24B24163" w:rsidR="009A5702" w:rsidRDefault="00815CDD" w:rsidP="0037743C">
            <w:r>
              <w:t>Après</w:t>
            </w:r>
            <w:r w:rsidR="009A5702">
              <w:t xml:space="preserve"> avoir télécharger et installer Un Serveur</w:t>
            </w:r>
          </w:p>
          <w:p w14:paraId="65D2E89A" w14:textId="5267BC1E" w:rsidR="009A5702" w:rsidRDefault="002F6182" w:rsidP="0037743C">
            <w:r>
              <w:t>Rendez-vous</w:t>
            </w:r>
            <w:r w:rsidR="009A5702">
              <w:t xml:space="preserve"> dans </w:t>
            </w:r>
            <w:r w:rsidR="00656400">
              <w:t>les dossiers</w:t>
            </w:r>
            <w:r>
              <w:t xml:space="preserve"> </w:t>
            </w:r>
            <w:r w:rsidR="00815CDD">
              <w:t>htdocs</w:t>
            </w:r>
            <w:r w:rsidR="009A5702">
              <w:t xml:space="preserve"> pour xammp</w:t>
            </w:r>
            <w:r w:rsidR="00697880">
              <w:t xml:space="preserve"> et</w:t>
            </w:r>
            <w:r w:rsidR="009A5702">
              <w:t xml:space="preserve"> dans www pour </w:t>
            </w:r>
            <w:r w:rsidR="00815CDD">
              <w:t>wammp</w:t>
            </w:r>
            <w:r w:rsidR="00656400">
              <w:t xml:space="preserve"> en fonction du serveur installé</w:t>
            </w:r>
          </w:p>
          <w:p w14:paraId="4AAD12DE" w14:textId="66DC47F7" w:rsidR="009A5702" w:rsidRDefault="009A5702" w:rsidP="0037743C">
            <w:r>
              <w:t xml:space="preserve">Puis </w:t>
            </w:r>
            <w:r w:rsidR="00815CDD">
              <w:t>collez-y</w:t>
            </w:r>
            <w:r>
              <w:t xml:space="preserve"> le Projet</w:t>
            </w:r>
          </w:p>
          <w:p w14:paraId="2BC1B575" w14:textId="34F96828" w:rsidR="009D5D1C" w:rsidRDefault="009D5D1C" w:rsidP="0037743C">
            <w:r>
              <w:t>Ensuite entrez dans le projet Vous Trouverez Le fichier casino.sql</w:t>
            </w:r>
          </w:p>
          <w:p w14:paraId="41D87208" w14:textId="06AFD5AD" w:rsidR="00150841" w:rsidRDefault="00815CDD" w:rsidP="00150841">
            <w:pPr>
              <w:pStyle w:val="Titre1"/>
            </w:pPr>
            <w:r>
              <w:t>Exécution</w:t>
            </w:r>
          </w:p>
          <w:p w14:paraId="6B2E37C2" w14:textId="053AF512" w:rsidR="00171340" w:rsidRDefault="00171340" w:rsidP="0037743C"/>
          <w:p w14:paraId="1F02F95D" w14:textId="6E8316FF" w:rsidR="009F348C" w:rsidRPr="00AC6A7B" w:rsidRDefault="00815CDD" w:rsidP="0037743C">
            <w:r>
              <w:t>Rendez-vous</w:t>
            </w:r>
            <w:r w:rsidR="009F348C">
              <w:t xml:space="preserve"> ensuite dans le Navigateur puis tapez localhost ou </w:t>
            </w:r>
            <w:r>
              <w:t>l’adresse</w:t>
            </w:r>
            <w:r w:rsidR="009F348C">
              <w:t xml:space="preserve"> de Votre Serveur</w:t>
            </w:r>
          </w:p>
        </w:tc>
        <w:tc>
          <w:tcPr>
            <w:tcW w:w="4579" w:type="dxa"/>
            <w:tcMar>
              <w:left w:w="432" w:type="dxa"/>
            </w:tcMar>
          </w:tcPr>
          <w:p w14:paraId="27465A2C" w14:textId="77777777" w:rsidR="009D5D1C" w:rsidRDefault="009D5D1C" w:rsidP="009D5D1C">
            <w:r>
              <w:t xml:space="preserve">Rendez-vous dans votre serveur </w:t>
            </w:r>
          </w:p>
          <w:p w14:paraId="021C843F" w14:textId="77777777" w:rsidR="0037743C" w:rsidRDefault="009D5D1C" w:rsidP="00BD1260">
            <w:pPr>
              <w:pStyle w:val="Informationsdecontact"/>
            </w:pPr>
            <w:r>
              <w:t>Puis cliquez sur importez et sélectionnez casino.sql</w:t>
            </w:r>
          </w:p>
          <w:p w14:paraId="48A49317" w14:textId="0F5A4170" w:rsidR="00DD7807" w:rsidRPr="00AC6A7B" w:rsidRDefault="00DD7807" w:rsidP="00BD1260">
            <w:pPr>
              <w:pStyle w:val="Informationsdecontact"/>
            </w:pPr>
            <w:r w:rsidRPr="00DD7807">
              <w:drawing>
                <wp:inline distT="0" distB="0" distL="0" distR="0" wp14:anchorId="148D0C47" wp14:editId="021CC82E">
                  <wp:extent cx="2633345" cy="12458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345" cy="124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807" w:rsidRPr="00AC6A7B" w14:paraId="0612E0BA" w14:textId="77777777" w:rsidTr="000E2C45">
        <w:trPr>
          <w:trHeight w:hRule="exact" w:val="9935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14:paraId="65108DE1" w14:textId="77777777" w:rsidR="00DD7807" w:rsidRDefault="00DD7807" w:rsidP="0037743C">
            <w:r>
              <w:lastRenderedPageBreak/>
              <w:t>Cliquez ensuite sur importer le fichier et sélectionnez casino.sql</w:t>
            </w:r>
          </w:p>
          <w:p w14:paraId="4B227BCC" w14:textId="77777777" w:rsidR="00DD7807" w:rsidRDefault="00DD7807" w:rsidP="0037743C">
            <w:r w:rsidRPr="00DD7807">
              <w:drawing>
                <wp:inline distT="0" distB="0" distL="0" distR="0" wp14:anchorId="3B45E6F1" wp14:editId="03B9888A">
                  <wp:extent cx="2633345" cy="1250315"/>
                  <wp:effectExtent l="0" t="0" r="0" b="698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345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F817A" w14:textId="77777777" w:rsidR="00DD7807" w:rsidRDefault="00DD7807" w:rsidP="0037743C">
            <w:r>
              <w:t>Cliquez ensuite sur Exécuter.</w:t>
            </w:r>
          </w:p>
          <w:p w14:paraId="0464D50D" w14:textId="3C7A5BCB" w:rsidR="00697880" w:rsidRDefault="00697880" w:rsidP="0037743C">
            <w:r>
              <w:t xml:space="preserve">Saisissez ensuite </w:t>
            </w:r>
            <w:r w:rsidR="002F6182">
              <w:t>l’adresse</w:t>
            </w:r>
            <w:r>
              <w:t xml:space="preserve"> de votre Machine dans Le Navigateur </w:t>
            </w:r>
          </w:p>
          <w:p w14:paraId="7981403F" w14:textId="1E0BDCA3" w:rsidR="00697880" w:rsidRDefault="00697880" w:rsidP="0037743C">
            <w:r>
              <w:t xml:space="preserve">Si vous </w:t>
            </w:r>
            <w:r w:rsidR="002F6182">
              <w:t>n’avez</w:t>
            </w:r>
            <w:r>
              <w:t xml:space="preserve"> configurer aucune de </w:t>
            </w:r>
            <w:r w:rsidR="002F6182">
              <w:t>spécial</w:t>
            </w:r>
            <w:r>
              <w:t xml:space="preserve"> tapez 127.0.0.1 :8000</w:t>
            </w:r>
          </w:p>
          <w:p w14:paraId="4AB4D89F" w14:textId="7AADE2E4" w:rsidR="00697880" w:rsidRPr="00AC6A7B" w:rsidRDefault="00697880" w:rsidP="0037743C">
            <w:r>
              <w:t xml:space="preserve">Il </w:t>
            </w:r>
            <w:r w:rsidR="002F6182">
              <w:t>s’agit</w:t>
            </w:r>
            <w:r>
              <w:t xml:space="preserve"> de </w:t>
            </w:r>
            <w:r w:rsidR="002F6182">
              <w:t>l’adresse</w:t>
            </w:r>
            <w:r>
              <w:t xml:space="preserve"> local de votre machine ou </w:t>
            </w:r>
            <w:r w:rsidR="002F6182">
              <w:t>tapez</w:t>
            </w:r>
            <w:r>
              <w:t xml:space="preserve"> tout simplement localhost</w:t>
            </w:r>
          </w:p>
        </w:tc>
        <w:tc>
          <w:tcPr>
            <w:tcW w:w="5227" w:type="dxa"/>
            <w:tcMar>
              <w:left w:w="432" w:type="dxa"/>
              <w:right w:w="432" w:type="dxa"/>
            </w:tcMar>
          </w:tcPr>
          <w:p w14:paraId="16E722E8" w14:textId="39039DBC" w:rsidR="00DD7807" w:rsidRDefault="008621AB" w:rsidP="00BD1260">
            <w:pPr>
              <w:pStyle w:val="Citation"/>
            </w:pPr>
            <w:r w:rsidRPr="008621AB">
              <w:drawing>
                <wp:inline distT="0" distB="0" distL="0" distR="0" wp14:anchorId="5AC70CD0" wp14:editId="21436766">
                  <wp:extent cx="2770505" cy="343598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505" cy="343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9" w:type="dxa"/>
            <w:tcMar>
              <w:left w:w="432" w:type="dxa"/>
            </w:tcMar>
          </w:tcPr>
          <w:p w14:paraId="06D36E87" w14:textId="77777777" w:rsidR="00DD7807" w:rsidRDefault="008621AB" w:rsidP="009D5D1C">
            <w:r>
              <w:t xml:space="preserve">Cliquez ensuite sur Machine a Sous et votre Application est Enfin Fonctionnel </w:t>
            </w:r>
          </w:p>
          <w:p w14:paraId="513E8ABF" w14:textId="77777777" w:rsidR="008621AB" w:rsidRDefault="008621AB" w:rsidP="009D5D1C">
            <w:r>
              <w:t>Bonne Utilisation</w:t>
            </w:r>
          </w:p>
          <w:p w14:paraId="3C32DB46" w14:textId="17012577" w:rsidR="008621AB" w:rsidRDefault="008621AB" w:rsidP="009D5D1C">
            <w:r>
              <w:t xml:space="preserve">Merci Pour </w:t>
            </w:r>
            <w:r w:rsidR="002F6182">
              <w:t>L’attention</w:t>
            </w:r>
            <w:r>
              <w:t> !</w:t>
            </w:r>
          </w:p>
        </w:tc>
      </w:tr>
      <w:tr w:rsidR="00DD7807" w:rsidRPr="00AC6A7B" w14:paraId="58AD894C" w14:textId="77777777" w:rsidTr="000E2C45">
        <w:trPr>
          <w:trHeight w:hRule="exact" w:val="9935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14:paraId="25C09D6E" w14:textId="77777777" w:rsidR="00DD7807" w:rsidRPr="00AC6A7B" w:rsidRDefault="00DD7807" w:rsidP="0037743C"/>
        </w:tc>
        <w:tc>
          <w:tcPr>
            <w:tcW w:w="5227" w:type="dxa"/>
            <w:tcMar>
              <w:left w:w="432" w:type="dxa"/>
              <w:right w:w="432" w:type="dxa"/>
            </w:tcMar>
          </w:tcPr>
          <w:p w14:paraId="69643EF4" w14:textId="77777777" w:rsidR="00DD7807" w:rsidRDefault="00DD7807" w:rsidP="00BD1260">
            <w:pPr>
              <w:pStyle w:val="Citation"/>
            </w:pPr>
          </w:p>
        </w:tc>
        <w:tc>
          <w:tcPr>
            <w:tcW w:w="4579" w:type="dxa"/>
            <w:tcMar>
              <w:left w:w="432" w:type="dxa"/>
            </w:tcMar>
          </w:tcPr>
          <w:p w14:paraId="45D0071C" w14:textId="77777777" w:rsidR="00DD7807" w:rsidRDefault="00DD7807" w:rsidP="009D5D1C"/>
        </w:tc>
      </w:tr>
      <w:tr w:rsidR="009D5D1C" w:rsidRPr="00AC6A7B" w14:paraId="4AAAB29F" w14:textId="77777777" w:rsidTr="000E2C45">
        <w:trPr>
          <w:trHeight w:hRule="exact" w:val="9935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14:paraId="773EE8D7" w14:textId="77777777" w:rsidR="009D5D1C" w:rsidRPr="00AC6A7B" w:rsidRDefault="009D5D1C" w:rsidP="0037743C"/>
        </w:tc>
        <w:tc>
          <w:tcPr>
            <w:tcW w:w="5227" w:type="dxa"/>
            <w:tcMar>
              <w:left w:w="432" w:type="dxa"/>
              <w:right w:w="432" w:type="dxa"/>
            </w:tcMar>
          </w:tcPr>
          <w:p w14:paraId="4377760B" w14:textId="77777777" w:rsidR="009D5D1C" w:rsidRDefault="009D5D1C" w:rsidP="00BD1260">
            <w:pPr>
              <w:pStyle w:val="Citation"/>
            </w:pPr>
          </w:p>
        </w:tc>
        <w:tc>
          <w:tcPr>
            <w:tcW w:w="4579" w:type="dxa"/>
            <w:tcMar>
              <w:left w:w="432" w:type="dxa"/>
            </w:tcMar>
          </w:tcPr>
          <w:p w14:paraId="58F85A3D" w14:textId="77777777" w:rsidR="009D5D1C" w:rsidRPr="00171340" w:rsidRDefault="009D5D1C" w:rsidP="00BD1260">
            <w:pPr>
              <w:pStyle w:val="Informationsdecontact"/>
              <w:rPr>
                <w:noProof/>
                <w:color w:val="323232" w:themeColor="text2"/>
              </w:rPr>
            </w:pPr>
          </w:p>
        </w:tc>
      </w:tr>
      <w:tr w:rsidR="00171340" w:rsidRPr="00AC6A7B" w14:paraId="107437EC" w14:textId="77777777" w:rsidTr="000E2C45">
        <w:trPr>
          <w:trHeight w:hRule="exact" w:val="9935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14:paraId="40D2009E" w14:textId="77777777" w:rsidR="00171340" w:rsidRPr="00AC6A7B" w:rsidRDefault="00171340" w:rsidP="0037743C"/>
        </w:tc>
        <w:tc>
          <w:tcPr>
            <w:tcW w:w="5227" w:type="dxa"/>
            <w:tcMar>
              <w:left w:w="432" w:type="dxa"/>
              <w:right w:w="432" w:type="dxa"/>
            </w:tcMar>
          </w:tcPr>
          <w:p w14:paraId="536E96E6" w14:textId="77777777" w:rsidR="00171340" w:rsidRDefault="00171340" w:rsidP="00BD1260">
            <w:pPr>
              <w:pStyle w:val="Citation"/>
            </w:pPr>
          </w:p>
        </w:tc>
        <w:tc>
          <w:tcPr>
            <w:tcW w:w="4579" w:type="dxa"/>
            <w:tcMar>
              <w:left w:w="432" w:type="dxa"/>
            </w:tcMar>
          </w:tcPr>
          <w:p w14:paraId="06EFE7C5" w14:textId="04A2D885" w:rsidR="00171340" w:rsidRDefault="00171340" w:rsidP="00BD1260">
            <w:pPr>
              <w:pStyle w:val="Informationsdecontact"/>
              <w:rPr>
                <w:color w:val="323232" w:themeColor="text2"/>
              </w:rPr>
            </w:pPr>
            <w:r>
              <w:rPr>
                <w:color w:val="323232" w:themeColor="text2"/>
              </w:rPr>
              <w:t xml:space="preserve">Cliquez ensuite sur Le Projet Machine </w:t>
            </w:r>
            <w:r w:rsidR="002F6182">
              <w:rPr>
                <w:color w:val="323232" w:themeColor="text2"/>
              </w:rPr>
              <w:t>à</w:t>
            </w:r>
            <w:r>
              <w:rPr>
                <w:color w:val="323232" w:themeColor="text2"/>
              </w:rPr>
              <w:t xml:space="preserve"> sous et Votre Application et </w:t>
            </w:r>
            <w:r w:rsidR="00815CDD">
              <w:rPr>
                <w:color w:val="323232" w:themeColor="text2"/>
              </w:rPr>
              <w:t>Déployée</w:t>
            </w:r>
          </w:p>
          <w:p w14:paraId="2618F34D" w14:textId="77777777" w:rsidR="00171340" w:rsidRDefault="00171340" w:rsidP="00BD1260">
            <w:pPr>
              <w:pStyle w:val="Informationsdecontact"/>
              <w:rPr>
                <w:color w:val="323232" w:themeColor="text2"/>
              </w:rPr>
            </w:pPr>
          </w:p>
          <w:p w14:paraId="549FC5CD" w14:textId="6CA853B7" w:rsidR="00171340" w:rsidRPr="00171340" w:rsidRDefault="00171340" w:rsidP="00BD1260">
            <w:pPr>
              <w:pStyle w:val="Informationsdecontact"/>
              <w:rPr>
                <w:color w:val="323232" w:themeColor="text2"/>
              </w:rPr>
            </w:pPr>
            <w:r>
              <w:rPr>
                <w:color w:val="323232" w:themeColor="text2"/>
              </w:rPr>
              <w:t>Merci !!</w:t>
            </w:r>
          </w:p>
        </w:tc>
      </w:tr>
    </w:tbl>
    <w:p w14:paraId="10E9C3A4" w14:textId="77777777" w:rsidR="00ED7C90" w:rsidRPr="00AC6A7B" w:rsidRDefault="00ED7C90" w:rsidP="00D91EF3">
      <w:pPr>
        <w:pStyle w:val="Sansinterligne"/>
        <w:rPr>
          <w:sz w:val="6"/>
        </w:rPr>
      </w:pPr>
    </w:p>
    <w:sectPr w:rsidR="00ED7C90" w:rsidRPr="00AC6A7B" w:rsidSect="00523273">
      <w:footerReference w:type="default" r:id="rId18"/>
      <w:footerReference w:type="first" r:id="rId19"/>
      <w:pgSz w:w="16838" w:h="11906" w:orient="landscape" w:code="9"/>
      <w:pgMar w:top="576" w:right="1224" w:bottom="432" w:left="1224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B997B" w14:textId="77777777" w:rsidR="00DC12D4" w:rsidRDefault="00DC12D4" w:rsidP="0037743C">
      <w:pPr>
        <w:spacing w:after="0" w:line="240" w:lineRule="auto"/>
      </w:pPr>
      <w:r>
        <w:separator/>
      </w:r>
    </w:p>
  </w:endnote>
  <w:endnote w:type="continuationSeparator" w:id="0">
    <w:p w14:paraId="1EB70948" w14:textId="77777777" w:rsidR="00DC12D4" w:rsidRDefault="00DC12D4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471F5" w14:textId="77777777" w:rsidR="000E2C45" w:rsidRPr="00AC6A7B" w:rsidRDefault="000E2C45">
    <w:pPr>
      <w:pStyle w:val="Pieddepage"/>
    </w:pPr>
    <w:r w:rsidRPr="00AC6A7B">
      <w:rPr>
        <w:noProof/>
        <w:lang w:bidi="fr-FR"/>
      </w:rPr>
      <mc:AlternateContent>
        <mc:Choice Requires="wps">
          <w:drawing>
            <wp:inline distT="0" distB="0" distL="0" distR="0" wp14:anchorId="0EAEF134" wp14:editId="68682344">
              <wp:extent cx="9134856" cy="137160"/>
              <wp:effectExtent l="0" t="0" r="9525" b="0"/>
              <wp:docPr id="5" name="Rectangle de pied de page de continuation" descr="Rectangle de pied de page de continuati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965CC60" id="Rectangle de pied de page de continuation" o:spid="_x0000_s1026" alt="Rectangle de pied de page de continuation" style="width:719.3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" fillcolor="#2b7370 [1604]" stroked="f" strokeweight="1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8226F" w14:textId="77777777" w:rsidR="000E2C45" w:rsidRPr="000E2C45" w:rsidRDefault="000E2C45" w:rsidP="000E2C45">
    <w:pPr>
      <w:pStyle w:val="Pieddepage"/>
      <w:tabs>
        <w:tab w:val="left" w:pos="10513"/>
      </w:tabs>
    </w:pPr>
    <w:r>
      <w:rPr>
        <w:noProof/>
        <w:lang w:bidi="fr-FR"/>
      </w:rPr>
      <mc:AlternateContent>
        <mc:Choice Requires="wps">
          <w:drawing>
            <wp:inline distT="0" distB="0" distL="0" distR="0" wp14:anchorId="7E1DDD90" wp14:editId="5AC9D2CC">
              <wp:extent cx="2430000" cy="137127"/>
              <wp:effectExtent l="0" t="0" r="8890" b="0"/>
              <wp:docPr id="14" name="Rectangle de pied de page de la première page - côté droit" descr="Rectangle de pied de page de la première page - côté droi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0000" cy="13712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4488C48" id="Rectangle de pied de page de la première page - côté droit" o:spid="_x0000_s1026" alt="Rectangle de pied de page de la première page - côté droit" style="width:19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" fillcolor="#2b7370 [1604]" stroked="f" strokeweight="1pt">
              <w10:anchorlock/>
            </v:rect>
          </w:pict>
        </mc:Fallback>
      </mc:AlternateContent>
    </w:r>
    <w:r>
      <w:rPr>
        <w:lang w:bidi="fr-FR"/>
      </w:rPr>
      <w:tab/>
    </w:r>
    <w:r>
      <w:rPr>
        <w:noProof/>
        <w:lang w:bidi="fr-FR"/>
      </w:rPr>
      <mc:AlternateContent>
        <mc:Choice Requires="wps">
          <w:drawing>
            <wp:inline distT="0" distB="0" distL="0" distR="0" wp14:anchorId="0BA8D51F" wp14:editId="6704C726">
              <wp:extent cx="2459736" cy="228544"/>
              <wp:effectExtent l="0" t="0" r="0" b="635"/>
              <wp:docPr id="15" name="Rectangle de pied de page de la première page - côté gauche" descr="Rectangle de pied de page de la première page - côté gauch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9736" cy="22854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C17F54D" id="Rectangle de pied de page de la première page - côté gauche" o:spid="_x0000_s1026" alt="Rectangle de pied de page de la première page - côté gauche" style="width:193.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" fillcolor="#2b7370 [1604]" stroked="f" strokeweight="1pt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74FBA" w14:textId="77777777" w:rsidR="00DC12D4" w:rsidRDefault="00DC12D4" w:rsidP="0037743C">
      <w:pPr>
        <w:spacing w:after="0" w:line="240" w:lineRule="auto"/>
      </w:pPr>
      <w:r>
        <w:separator/>
      </w:r>
    </w:p>
  </w:footnote>
  <w:footnote w:type="continuationSeparator" w:id="0">
    <w:p w14:paraId="48318DA4" w14:textId="77777777" w:rsidR="00DC12D4" w:rsidRDefault="00DC12D4" w:rsidP="00377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1A637FCE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BA0F9B"/>
    <w:multiLevelType w:val="hybridMultilevel"/>
    <w:tmpl w:val="CA2E004C"/>
    <w:lvl w:ilvl="0" w:tplc="B6BE0FE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A389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30301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42708735">
    <w:abstractNumId w:val="9"/>
  </w:num>
  <w:num w:numId="2" w16cid:durableId="1128665376">
    <w:abstractNumId w:val="9"/>
    <w:lvlOverride w:ilvl="0">
      <w:startOverride w:val="1"/>
    </w:lvlOverride>
  </w:num>
  <w:num w:numId="3" w16cid:durableId="205796976">
    <w:abstractNumId w:val="9"/>
    <w:lvlOverride w:ilvl="0">
      <w:startOverride w:val="1"/>
    </w:lvlOverride>
  </w:num>
  <w:num w:numId="4" w16cid:durableId="1323386708">
    <w:abstractNumId w:val="8"/>
  </w:num>
  <w:num w:numId="5" w16cid:durableId="2037845698">
    <w:abstractNumId w:val="9"/>
    <w:lvlOverride w:ilvl="0">
      <w:startOverride w:val="1"/>
    </w:lvlOverride>
  </w:num>
  <w:num w:numId="6" w16cid:durableId="1888033468">
    <w:abstractNumId w:val="7"/>
  </w:num>
  <w:num w:numId="7" w16cid:durableId="843399874">
    <w:abstractNumId w:val="6"/>
  </w:num>
  <w:num w:numId="8" w16cid:durableId="44374589">
    <w:abstractNumId w:val="5"/>
  </w:num>
  <w:num w:numId="9" w16cid:durableId="863054184">
    <w:abstractNumId w:val="4"/>
  </w:num>
  <w:num w:numId="10" w16cid:durableId="1285386597">
    <w:abstractNumId w:val="3"/>
  </w:num>
  <w:num w:numId="11" w16cid:durableId="1437872801">
    <w:abstractNumId w:val="2"/>
  </w:num>
  <w:num w:numId="12" w16cid:durableId="655450361">
    <w:abstractNumId w:val="1"/>
  </w:num>
  <w:num w:numId="13" w16cid:durableId="2107652883">
    <w:abstractNumId w:val="0"/>
  </w:num>
  <w:num w:numId="14" w16cid:durableId="827331574">
    <w:abstractNumId w:val="11"/>
  </w:num>
  <w:num w:numId="15" w16cid:durableId="1612469530">
    <w:abstractNumId w:val="13"/>
  </w:num>
  <w:num w:numId="16" w16cid:durableId="995959123">
    <w:abstractNumId w:val="12"/>
  </w:num>
  <w:num w:numId="17" w16cid:durableId="9668626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60"/>
    <w:rsid w:val="00005F05"/>
    <w:rsid w:val="000130B8"/>
    <w:rsid w:val="00016C11"/>
    <w:rsid w:val="000425F6"/>
    <w:rsid w:val="00075279"/>
    <w:rsid w:val="000E2C45"/>
    <w:rsid w:val="00150841"/>
    <w:rsid w:val="00171340"/>
    <w:rsid w:val="00190B71"/>
    <w:rsid w:val="0020618A"/>
    <w:rsid w:val="00206800"/>
    <w:rsid w:val="00275195"/>
    <w:rsid w:val="002F5ECB"/>
    <w:rsid w:val="002F6182"/>
    <w:rsid w:val="003270C5"/>
    <w:rsid w:val="003309C2"/>
    <w:rsid w:val="0037743C"/>
    <w:rsid w:val="003E1E9B"/>
    <w:rsid w:val="00400FAF"/>
    <w:rsid w:val="00425687"/>
    <w:rsid w:val="0048709F"/>
    <w:rsid w:val="004E057B"/>
    <w:rsid w:val="00523273"/>
    <w:rsid w:val="00555FE1"/>
    <w:rsid w:val="00575D9D"/>
    <w:rsid w:val="005F496D"/>
    <w:rsid w:val="00602497"/>
    <w:rsid w:val="00632BB1"/>
    <w:rsid w:val="006344B6"/>
    <w:rsid w:val="00636FE2"/>
    <w:rsid w:val="00656400"/>
    <w:rsid w:val="0069002D"/>
    <w:rsid w:val="00697880"/>
    <w:rsid w:val="00704FD6"/>
    <w:rsid w:val="00712321"/>
    <w:rsid w:val="00726D69"/>
    <w:rsid w:val="007327A6"/>
    <w:rsid w:val="00751AA2"/>
    <w:rsid w:val="007758E9"/>
    <w:rsid w:val="007B03D6"/>
    <w:rsid w:val="007C70E3"/>
    <w:rsid w:val="007F3793"/>
    <w:rsid w:val="00815CDD"/>
    <w:rsid w:val="0085434B"/>
    <w:rsid w:val="00861F64"/>
    <w:rsid w:val="008621AB"/>
    <w:rsid w:val="009775E0"/>
    <w:rsid w:val="009A5702"/>
    <w:rsid w:val="009C3321"/>
    <w:rsid w:val="009D0C2D"/>
    <w:rsid w:val="009D5D1C"/>
    <w:rsid w:val="009F348C"/>
    <w:rsid w:val="00A01D2E"/>
    <w:rsid w:val="00A92C80"/>
    <w:rsid w:val="00AC6A7B"/>
    <w:rsid w:val="00B14DD8"/>
    <w:rsid w:val="00BD1260"/>
    <w:rsid w:val="00CA1864"/>
    <w:rsid w:val="00CD1B39"/>
    <w:rsid w:val="00CD4ED2"/>
    <w:rsid w:val="00CE1E3B"/>
    <w:rsid w:val="00CF1B6A"/>
    <w:rsid w:val="00D2631E"/>
    <w:rsid w:val="00D87ADC"/>
    <w:rsid w:val="00D91EF3"/>
    <w:rsid w:val="00DB54DD"/>
    <w:rsid w:val="00DC12D4"/>
    <w:rsid w:val="00DC332A"/>
    <w:rsid w:val="00DD7807"/>
    <w:rsid w:val="00E36671"/>
    <w:rsid w:val="00E75E55"/>
    <w:rsid w:val="00E938FB"/>
    <w:rsid w:val="00ED20DA"/>
    <w:rsid w:val="00ED7C90"/>
    <w:rsid w:val="00F91541"/>
    <w:rsid w:val="00FB1F73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E9F5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fr-FR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8" w:unhideWhenUsed="1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1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A7B"/>
    <w:rPr>
      <w:rFonts w:ascii="Verdana" w:hAnsi="Verdana"/>
    </w:rPr>
  </w:style>
  <w:style w:type="paragraph" w:styleId="Titre1">
    <w:name w:val="heading 1"/>
    <w:basedOn w:val="Normal"/>
    <w:next w:val="Normal"/>
    <w:link w:val="Titre1Car"/>
    <w:uiPriority w:val="8"/>
    <w:qFormat/>
    <w:rsid w:val="00AC6A7B"/>
    <w:pPr>
      <w:keepNext/>
      <w:keepLines/>
      <w:spacing w:before="400" w:after="120" w:line="240" w:lineRule="auto"/>
      <w:outlineLvl w:val="0"/>
    </w:pPr>
    <w:rPr>
      <w:rFonts w:eastAsiaTheme="majorEastAsia" w:cstheme="majorBidi"/>
      <w:color w:val="2B7471" w:themeColor="accent1" w:themeShade="80"/>
      <w:sz w:val="30"/>
    </w:rPr>
  </w:style>
  <w:style w:type="paragraph" w:styleId="Titre2">
    <w:name w:val="heading 2"/>
    <w:basedOn w:val="Normal"/>
    <w:next w:val="Normal"/>
    <w:link w:val="Titre2Car"/>
    <w:uiPriority w:val="8"/>
    <w:unhideWhenUsed/>
    <w:qFormat/>
    <w:rsid w:val="00AC6A7B"/>
    <w:pPr>
      <w:keepNext/>
      <w:keepLines/>
      <w:spacing w:before="360" w:after="40"/>
      <w:outlineLvl w:val="1"/>
    </w:pPr>
    <w:rPr>
      <w:rFonts w:eastAsiaTheme="majorEastAsia" w:cstheme="majorBidi"/>
      <w:b/>
      <w:bCs/>
    </w:rPr>
  </w:style>
  <w:style w:type="paragraph" w:styleId="Titre3">
    <w:name w:val="heading 3"/>
    <w:basedOn w:val="Normal"/>
    <w:next w:val="Normal"/>
    <w:link w:val="Titre3Car"/>
    <w:uiPriority w:val="8"/>
    <w:semiHidden/>
    <w:unhideWhenUsed/>
    <w:qFormat/>
    <w:rsid w:val="00AC6A7B"/>
    <w:pPr>
      <w:keepNext/>
      <w:keepLines/>
      <w:spacing w:before="160" w:after="0"/>
      <w:outlineLvl w:val="2"/>
    </w:pPr>
    <w:rPr>
      <w:rFonts w:eastAsiaTheme="majorEastAsia" w:cstheme="majorBidi"/>
      <w:b/>
      <w:bCs/>
      <w:color w:val="2B7471" w:themeColor="accent1" w:themeShade="80"/>
    </w:rPr>
  </w:style>
  <w:style w:type="paragraph" w:styleId="Titre4">
    <w:name w:val="heading 4"/>
    <w:basedOn w:val="Normal"/>
    <w:next w:val="Normal"/>
    <w:link w:val="Titre4Car"/>
    <w:uiPriority w:val="8"/>
    <w:semiHidden/>
    <w:unhideWhenUsed/>
    <w:qFormat/>
    <w:rsid w:val="00AC6A7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B7471" w:themeColor="accent1" w:themeShade="80"/>
    </w:rPr>
  </w:style>
  <w:style w:type="paragraph" w:styleId="Titre5">
    <w:name w:val="heading 5"/>
    <w:basedOn w:val="Normal"/>
    <w:next w:val="Normal"/>
    <w:link w:val="Titre5Car"/>
    <w:uiPriority w:val="8"/>
    <w:semiHidden/>
    <w:unhideWhenUsed/>
    <w:qFormat/>
    <w:rsid w:val="00AC6A7B"/>
    <w:pPr>
      <w:keepNext/>
      <w:keepLines/>
      <w:spacing w:before="40" w:after="0"/>
      <w:outlineLvl w:val="4"/>
    </w:pPr>
    <w:rPr>
      <w:rFonts w:eastAsiaTheme="majorEastAsia" w:cstheme="majorBidi"/>
      <w:color w:val="2B7471" w:themeColor="accent1" w:themeShade="80"/>
    </w:rPr>
  </w:style>
  <w:style w:type="paragraph" w:styleId="Titre6">
    <w:name w:val="heading 6"/>
    <w:basedOn w:val="Normal"/>
    <w:next w:val="Normal"/>
    <w:link w:val="Titre6Car"/>
    <w:uiPriority w:val="8"/>
    <w:semiHidden/>
    <w:unhideWhenUsed/>
    <w:qFormat/>
    <w:rsid w:val="00AC6A7B"/>
    <w:pPr>
      <w:keepNext/>
      <w:keepLines/>
      <w:spacing w:before="40" w:after="0"/>
      <w:outlineLvl w:val="5"/>
    </w:pPr>
    <w:rPr>
      <w:rFonts w:eastAsiaTheme="majorEastAsia" w:cstheme="majorBidi"/>
      <w:color w:val="2B7370" w:themeColor="accent1" w:themeShade="7F"/>
    </w:rPr>
  </w:style>
  <w:style w:type="paragraph" w:styleId="Titre7">
    <w:name w:val="heading 7"/>
    <w:basedOn w:val="Normal"/>
    <w:next w:val="Normal"/>
    <w:link w:val="Titre7Car"/>
    <w:uiPriority w:val="8"/>
    <w:semiHidden/>
    <w:unhideWhenUsed/>
    <w:qFormat/>
    <w:rsid w:val="00AC6A7B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B7370" w:themeColor="accent1" w:themeShade="7F"/>
    </w:rPr>
  </w:style>
  <w:style w:type="paragraph" w:styleId="Titre8">
    <w:name w:val="heading 8"/>
    <w:basedOn w:val="Normal"/>
    <w:next w:val="Normal"/>
    <w:link w:val="Titre8Car"/>
    <w:uiPriority w:val="8"/>
    <w:semiHidden/>
    <w:unhideWhenUsed/>
    <w:qFormat/>
    <w:rsid w:val="00AC6A7B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8"/>
    <w:semiHidden/>
    <w:unhideWhenUsed/>
    <w:qFormat/>
    <w:rsid w:val="00AC6A7B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6A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dhtes">
    <w:name w:val="Tableau d’hôtes"/>
    <w:basedOn w:val="TableauNormal"/>
    <w:uiPriority w:val="99"/>
    <w:rsid w:val="00AC6A7B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Textedebulles">
    <w:name w:val="Balloon Text"/>
    <w:basedOn w:val="Normal"/>
    <w:link w:val="TextedebullesCar"/>
    <w:uiPriority w:val="99"/>
    <w:semiHidden/>
    <w:unhideWhenUsed/>
    <w:rsid w:val="00AC6A7B"/>
    <w:pPr>
      <w:spacing w:after="0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6A7B"/>
    <w:rPr>
      <w:rFonts w:ascii="Segoe UI" w:hAnsi="Segoe UI" w:cs="Segoe UI"/>
    </w:rPr>
  </w:style>
  <w:style w:type="paragraph" w:customStyle="1" w:styleId="Titredubloc">
    <w:name w:val="Titre du bloc"/>
    <w:basedOn w:val="Normal"/>
    <w:uiPriority w:val="1"/>
    <w:qFormat/>
    <w:rsid w:val="00AC6A7B"/>
    <w:pPr>
      <w:spacing w:before="720" w:after="180" w:line="240" w:lineRule="auto"/>
      <w:ind w:left="504" w:right="504"/>
      <w:contextualSpacing/>
    </w:pPr>
    <w:rPr>
      <w:rFonts w:eastAsiaTheme="majorEastAsia" w:cstheme="majorBidi"/>
      <w:color w:val="FFFFFF" w:themeColor="background1"/>
      <w:sz w:val="36"/>
      <w:szCs w:val="20"/>
    </w:rPr>
  </w:style>
  <w:style w:type="paragraph" w:styleId="Normalcentr">
    <w:name w:val="Block Text"/>
    <w:basedOn w:val="Normal"/>
    <w:uiPriority w:val="2"/>
    <w:unhideWhenUsed/>
    <w:qFormat/>
    <w:rsid w:val="00AC6A7B"/>
    <w:pPr>
      <w:spacing w:line="252" w:lineRule="auto"/>
      <w:ind w:left="504" w:right="504"/>
    </w:pPr>
    <w:rPr>
      <w:color w:val="FFFFFF" w:themeColor="background1"/>
    </w:rPr>
  </w:style>
  <w:style w:type="character" w:styleId="Textedelespacerserv">
    <w:name w:val="Placeholder Text"/>
    <w:basedOn w:val="Policepardfaut"/>
    <w:uiPriority w:val="99"/>
    <w:semiHidden/>
    <w:rsid w:val="00AC6A7B"/>
    <w:rPr>
      <w:rFonts w:ascii="Verdana" w:hAnsi="Verdana"/>
      <w:color w:val="808080"/>
    </w:rPr>
  </w:style>
  <w:style w:type="paragraph" w:customStyle="1" w:styleId="Destinataire">
    <w:name w:val="Destinataire"/>
    <w:basedOn w:val="Normal"/>
    <w:uiPriority w:val="4"/>
    <w:qFormat/>
    <w:rsid w:val="00AC6A7B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Adressedelexpditeur">
    <w:name w:val="Adresse de l’expéditeur"/>
    <w:basedOn w:val="Normal"/>
    <w:uiPriority w:val="3"/>
    <w:qFormat/>
    <w:rsid w:val="00AC6A7B"/>
    <w:pPr>
      <w:spacing w:after="0" w:line="288" w:lineRule="auto"/>
    </w:pPr>
    <w:rPr>
      <w:color w:val="595959" w:themeColor="text1" w:themeTint="A6"/>
    </w:rPr>
  </w:style>
  <w:style w:type="paragraph" w:styleId="Titre">
    <w:name w:val="Title"/>
    <w:basedOn w:val="Normal"/>
    <w:link w:val="TitreCar"/>
    <w:uiPriority w:val="5"/>
    <w:qFormat/>
    <w:rsid w:val="00AC6A7B"/>
    <w:pPr>
      <w:spacing w:after="60" w:line="228" w:lineRule="auto"/>
    </w:pPr>
    <w:rPr>
      <w:rFonts w:eastAsiaTheme="majorEastAsia" w:cstheme="majorBidi"/>
      <w:b/>
      <w:bCs/>
      <w:color w:val="595959" w:themeColor="text1" w:themeTint="A6"/>
      <w:kern w:val="28"/>
      <w:sz w:val="60"/>
    </w:rPr>
  </w:style>
  <w:style w:type="character" w:customStyle="1" w:styleId="TitreCar">
    <w:name w:val="Titre Car"/>
    <w:basedOn w:val="Policepardfaut"/>
    <w:link w:val="Titre"/>
    <w:uiPriority w:val="5"/>
    <w:rsid w:val="00AC6A7B"/>
    <w:rPr>
      <w:rFonts w:ascii="Verdana" w:eastAsiaTheme="majorEastAsia" w:hAnsi="Verdana" w:cstheme="majorBidi"/>
      <w:b/>
      <w:bCs/>
      <w:color w:val="595959" w:themeColor="text1" w:themeTint="A6"/>
      <w:kern w:val="28"/>
      <w:sz w:val="60"/>
    </w:rPr>
  </w:style>
  <w:style w:type="paragraph" w:styleId="Sous-titre">
    <w:name w:val="Subtitle"/>
    <w:basedOn w:val="Normal"/>
    <w:link w:val="Sous-titreCar"/>
    <w:uiPriority w:val="6"/>
    <w:qFormat/>
    <w:rsid w:val="00AC6A7B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ous-titreCar">
    <w:name w:val="Sous-titre Car"/>
    <w:basedOn w:val="Policepardfaut"/>
    <w:link w:val="Sous-titre"/>
    <w:uiPriority w:val="6"/>
    <w:rsid w:val="00AC6A7B"/>
    <w:rPr>
      <w:rFonts w:ascii="Verdana" w:hAnsi="Verdana"/>
      <w:color w:val="2B7471" w:themeColor="accent1" w:themeShade="80"/>
    </w:rPr>
  </w:style>
  <w:style w:type="character" w:customStyle="1" w:styleId="Titre1Car">
    <w:name w:val="Titre 1 Car"/>
    <w:basedOn w:val="Policepardfaut"/>
    <w:link w:val="Titre1"/>
    <w:uiPriority w:val="8"/>
    <w:rsid w:val="00AC6A7B"/>
    <w:rPr>
      <w:rFonts w:ascii="Verdana" w:eastAsiaTheme="majorEastAsia" w:hAnsi="Verdana" w:cstheme="majorBidi"/>
      <w:color w:val="2B7471" w:themeColor="accent1" w:themeShade="80"/>
      <w:sz w:val="30"/>
    </w:rPr>
  </w:style>
  <w:style w:type="character" w:customStyle="1" w:styleId="Titre2Car">
    <w:name w:val="Titre 2 Car"/>
    <w:basedOn w:val="Policepardfaut"/>
    <w:link w:val="Titre2"/>
    <w:uiPriority w:val="8"/>
    <w:rsid w:val="00AC6A7B"/>
    <w:rPr>
      <w:rFonts w:ascii="Verdana" w:eastAsiaTheme="majorEastAsia" w:hAnsi="Verdana" w:cstheme="majorBidi"/>
      <w:b/>
      <w:bCs/>
    </w:rPr>
  </w:style>
  <w:style w:type="paragraph" w:styleId="Citation">
    <w:name w:val="Quote"/>
    <w:basedOn w:val="Normal"/>
    <w:link w:val="CitationCar"/>
    <w:uiPriority w:val="12"/>
    <w:unhideWhenUsed/>
    <w:qFormat/>
    <w:rsid w:val="00AC6A7B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eastAsiaTheme="majorEastAsia" w:cstheme="majorBidi"/>
      <w:color w:val="FFFFFF" w:themeColor="background1"/>
    </w:rPr>
  </w:style>
  <w:style w:type="character" w:customStyle="1" w:styleId="CitationCar">
    <w:name w:val="Citation Car"/>
    <w:basedOn w:val="Policepardfaut"/>
    <w:link w:val="Citation"/>
    <w:uiPriority w:val="12"/>
    <w:rsid w:val="00AC6A7B"/>
    <w:rPr>
      <w:rFonts w:ascii="Verdana" w:eastAsiaTheme="majorEastAsia" w:hAnsi="Verdana" w:cstheme="majorBidi"/>
      <w:color w:val="FFFFFF" w:themeColor="background1"/>
      <w:shd w:val="clear" w:color="auto" w:fill="2B7471" w:themeFill="accent1" w:themeFillShade="80"/>
    </w:rPr>
  </w:style>
  <w:style w:type="paragraph" w:styleId="Listepuces">
    <w:name w:val="List Bullet"/>
    <w:basedOn w:val="Normal"/>
    <w:uiPriority w:val="10"/>
    <w:unhideWhenUsed/>
    <w:qFormat/>
    <w:rsid w:val="00AC6A7B"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Informationsdecontact">
    <w:name w:val="Informations de contact"/>
    <w:basedOn w:val="Normal"/>
    <w:uiPriority w:val="13"/>
    <w:qFormat/>
    <w:rsid w:val="00AC6A7B"/>
    <w:pPr>
      <w:spacing w:after="0"/>
    </w:pPr>
  </w:style>
  <w:style w:type="paragraph" w:customStyle="1" w:styleId="Siteweb">
    <w:name w:val="Site web"/>
    <w:basedOn w:val="Normal"/>
    <w:next w:val="Normal"/>
    <w:uiPriority w:val="14"/>
    <w:qFormat/>
    <w:rsid w:val="00AC6A7B"/>
    <w:pPr>
      <w:spacing w:before="120"/>
    </w:pPr>
    <w:rPr>
      <w:color w:val="2B7471" w:themeColor="accent1" w:themeShade="80"/>
    </w:rPr>
  </w:style>
  <w:style w:type="character" w:customStyle="1" w:styleId="Titre3Car">
    <w:name w:val="Titre 3 Car"/>
    <w:basedOn w:val="Policepardfaut"/>
    <w:link w:val="Titre3"/>
    <w:uiPriority w:val="8"/>
    <w:semiHidden/>
    <w:rsid w:val="00AC6A7B"/>
    <w:rPr>
      <w:rFonts w:ascii="Verdana" w:eastAsiaTheme="majorEastAsia" w:hAnsi="Verdana" w:cstheme="majorBidi"/>
      <w:b/>
      <w:bCs/>
      <w:color w:val="2B7471" w:themeColor="accent1" w:themeShade="80"/>
    </w:rPr>
  </w:style>
  <w:style w:type="paragraph" w:styleId="Listenumros">
    <w:name w:val="List Number"/>
    <w:basedOn w:val="Normal"/>
    <w:uiPriority w:val="11"/>
    <w:unhideWhenUsed/>
    <w:rsid w:val="00AC6A7B"/>
    <w:pPr>
      <w:numPr>
        <w:numId w:val="4"/>
      </w:numPr>
      <w:tabs>
        <w:tab w:val="left" w:pos="360"/>
      </w:tabs>
      <w:spacing w:after="120"/>
    </w:pPr>
  </w:style>
  <w:style w:type="character" w:customStyle="1" w:styleId="Titre4Car">
    <w:name w:val="Titre 4 Car"/>
    <w:basedOn w:val="Policepardfaut"/>
    <w:link w:val="Titre4"/>
    <w:uiPriority w:val="8"/>
    <w:semiHidden/>
    <w:rsid w:val="00AC6A7B"/>
    <w:rPr>
      <w:rFonts w:ascii="Verdana" w:eastAsiaTheme="majorEastAsia" w:hAnsi="Verdana" w:cstheme="majorBidi"/>
      <w:i/>
      <w:iCs/>
      <w:color w:val="2B7471" w:themeColor="accent1" w:themeShade="80"/>
    </w:rPr>
  </w:style>
  <w:style w:type="character" w:customStyle="1" w:styleId="Titre5Car">
    <w:name w:val="Titre 5 Car"/>
    <w:basedOn w:val="Policepardfaut"/>
    <w:link w:val="Titre5"/>
    <w:uiPriority w:val="8"/>
    <w:semiHidden/>
    <w:rsid w:val="00AC6A7B"/>
    <w:rPr>
      <w:rFonts w:ascii="Verdana" w:eastAsiaTheme="majorEastAsia" w:hAnsi="Verdana" w:cstheme="majorBidi"/>
      <w:color w:val="2B7471" w:themeColor="accent1" w:themeShade="80"/>
    </w:rPr>
  </w:style>
  <w:style w:type="character" w:customStyle="1" w:styleId="Titre6Car">
    <w:name w:val="Titre 6 Car"/>
    <w:basedOn w:val="Policepardfaut"/>
    <w:link w:val="Titre6"/>
    <w:uiPriority w:val="8"/>
    <w:semiHidden/>
    <w:rsid w:val="00AC6A7B"/>
    <w:rPr>
      <w:rFonts w:ascii="Verdana" w:eastAsiaTheme="majorEastAsia" w:hAnsi="Verdana" w:cstheme="majorBidi"/>
      <w:color w:val="2B7370" w:themeColor="accent1" w:themeShade="7F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AC6A7B"/>
    <w:rPr>
      <w:rFonts w:ascii="Verdana" w:hAnsi="Verdana"/>
      <w:i/>
      <w:iCs/>
      <w:color w:val="2B7471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AC6A7B"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C6A7B"/>
    <w:rPr>
      <w:rFonts w:ascii="Verdana" w:hAnsi="Verdana"/>
      <w:i/>
      <w:iCs/>
      <w:color w:val="2B7471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AC6A7B"/>
    <w:rPr>
      <w:rFonts w:ascii="Verdana" w:hAnsi="Verdana"/>
      <w:b/>
      <w:bCs/>
      <w:caps w:val="0"/>
      <w:smallCaps/>
      <w:color w:val="2B7471" w:themeColor="accent1" w:themeShade="80"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C6A7B"/>
    <w:pPr>
      <w:spacing w:before="240" w:after="0" w:line="276" w:lineRule="auto"/>
      <w:outlineLvl w:val="9"/>
    </w:pPr>
    <w:rPr>
      <w:sz w:val="32"/>
      <w:szCs w:val="32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C6A7B"/>
  </w:style>
  <w:style w:type="paragraph" w:styleId="Corpsdetexte">
    <w:name w:val="Body Text"/>
    <w:basedOn w:val="Normal"/>
    <w:link w:val="CorpsdetexteCar"/>
    <w:uiPriority w:val="99"/>
    <w:semiHidden/>
    <w:unhideWhenUsed/>
    <w:rsid w:val="00AC6A7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C6A7B"/>
    <w:rPr>
      <w:rFonts w:ascii="Verdana" w:hAnsi="Verdana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AC6A7B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C6A7B"/>
    <w:rPr>
      <w:rFonts w:ascii="Verdana" w:hAnsi="Verdana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AC6A7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C6A7B"/>
    <w:rPr>
      <w:rFonts w:ascii="Verdana" w:hAnsi="Verdana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C6A7B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C6A7B"/>
    <w:rPr>
      <w:rFonts w:ascii="Verdana" w:hAnsi="Verdan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C6A7B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C6A7B"/>
    <w:rPr>
      <w:rFonts w:ascii="Verdana" w:hAnsi="Verdana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C6A7B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C6A7B"/>
    <w:rPr>
      <w:rFonts w:ascii="Verdana" w:hAnsi="Verdana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C6A7B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C6A7B"/>
    <w:rPr>
      <w:rFonts w:ascii="Verdana" w:hAnsi="Verdana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C6A7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C6A7B"/>
    <w:rPr>
      <w:rFonts w:ascii="Verdana" w:hAnsi="Verdana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C6A7B"/>
    <w:rPr>
      <w:rFonts w:ascii="Verdana" w:hAnsi="Verdana"/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C6A7B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C6A7B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C6A7B"/>
    <w:rPr>
      <w:rFonts w:ascii="Verdana" w:hAnsi="Verdana"/>
    </w:rPr>
  </w:style>
  <w:style w:type="table" w:styleId="Grillecouleur">
    <w:name w:val="Colorful Grid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C6A7B"/>
    <w:rPr>
      <w:rFonts w:ascii="Verdana" w:hAnsi="Verdana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C6A7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C6A7B"/>
    <w:rPr>
      <w:rFonts w:ascii="Verdana" w:hAnsi="Verdana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C6A7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C6A7B"/>
    <w:rPr>
      <w:rFonts w:ascii="Verdana" w:hAnsi="Verdana"/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C6A7B"/>
  </w:style>
  <w:style w:type="character" w:customStyle="1" w:styleId="DateCar">
    <w:name w:val="Date Car"/>
    <w:basedOn w:val="Policepardfaut"/>
    <w:link w:val="Date"/>
    <w:uiPriority w:val="99"/>
    <w:semiHidden/>
    <w:rsid w:val="00AC6A7B"/>
    <w:rPr>
      <w:rFonts w:ascii="Verdana" w:hAnsi="Verdan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C6A7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C6A7B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C6A7B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C6A7B"/>
    <w:rPr>
      <w:rFonts w:ascii="Verdana" w:hAnsi="Verdana"/>
    </w:rPr>
  </w:style>
  <w:style w:type="character" w:styleId="Accentuation">
    <w:name w:val="Emphasis"/>
    <w:basedOn w:val="Policepardfaut"/>
    <w:uiPriority w:val="20"/>
    <w:semiHidden/>
    <w:unhideWhenUsed/>
    <w:qFormat/>
    <w:rsid w:val="00AC6A7B"/>
    <w:rPr>
      <w:rFonts w:ascii="Verdana" w:hAnsi="Verdana"/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C6A7B"/>
    <w:rPr>
      <w:rFonts w:ascii="Verdana" w:hAnsi="Verdana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C6A7B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C6A7B"/>
    <w:rPr>
      <w:rFonts w:ascii="Verdana" w:hAnsi="Verdana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C6A7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C6A7B"/>
    <w:pPr>
      <w:spacing w:after="0" w:line="240" w:lineRule="auto"/>
    </w:pPr>
    <w:rPr>
      <w:rFonts w:eastAsiaTheme="majorEastAsia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C6A7B"/>
    <w:rPr>
      <w:rFonts w:ascii="Verdana" w:hAnsi="Verdana"/>
      <w:color w:val="68538F" w:themeColor="accent5" w:themeShade="BF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AC6A7B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6A7B"/>
    <w:rPr>
      <w:rFonts w:ascii="Verdana" w:hAnsi="Verdana"/>
    </w:rPr>
  </w:style>
  <w:style w:type="character" w:styleId="Appelnotedebasdep">
    <w:name w:val="footnote reference"/>
    <w:basedOn w:val="Policepardfaut"/>
    <w:uiPriority w:val="99"/>
    <w:semiHidden/>
    <w:unhideWhenUsed/>
    <w:rsid w:val="00AC6A7B"/>
    <w:rPr>
      <w:rFonts w:ascii="Verdana" w:hAnsi="Verdana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6A7B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6A7B"/>
    <w:rPr>
      <w:rFonts w:ascii="Verdana" w:hAnsi="Verdana"/>
      <w:szCs w:val="20"/>
    </w:rPr>
  </w:style>
  <w:style w:type="table" w:styleId="TableauGrille1Clair">
    <w:name w:val="Grid Table 1 Light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Grille3">
    <w:name w:val="Grid Table 3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C6A7B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C6A7B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C6A7B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C6A7B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C6A7B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C6A7B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C6A7B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C6A7B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C6A7B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C6A7B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C6A7B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C6A7B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AC6A7B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6A7B"/>
    <w:rPr>
      <w:rFonts w:ascii="Verdana" w:hAnsi="Verdana"/>
    </w:rPr>
  </w:style>
  <w:style w:type="character" w:customStyle="1" w:styleId="Titre7Car">
    <w:name w:val="Titre 7 Car"/>
    <w:basedOn w:val="Policepardfaut"/>
    <w:link w:val="Titre7"/>
    <w:uiPriority w:val="8"/>
    <w:semiHidden/>
    <w:rsid w:val="00AC6A7B"/>
    <w:rPr>
      <w:rFonts w:ascii="Verdana" w:eastAsiaTheme="majorEastAsia" w:hAnsi="Verdana" w:cstheme="majorBidi"/>
      <w:i/>
      <w:iCs/>
      <w:color w:val="2B7370" w:themeColor="accent1" w:themeShade="7F"/>
    </w:rPr>
  </w:style>
  <w:style w:type="character" w:customStyle="1" w:styleId="Titre8Car">
    <w:name w:val="Titre 8 Car"/>
    <w:basedOn w:val="Policepardfaut"/>
    <w:link w:val="Titre8"/>
    <w:uiPriority w:val="8"/>
    <w:semiHidden/>
    <w:rsid w:val="00AC6A7B"/>
    <w:rPr>
      <w:rFonts w:ascii="Verdana" w:eastAsiaTheme="majorEastAsia" w:hAnsi="Verdana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8"/>
    <w:semiHidden/>
    <w:rsid w:val="00AC6A7B"/>
    <w:rPr>
      <w:rFonts w:ascii="Verdana" w:eastAsiaTheme="majorEastAsia" w:hAnsi="Verdana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AC6A7B"/>
    <w:rPr>
      <w:rFonts w:ascii="Verdana" w:hAnsi="Verdana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AC6A7B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C6A7B"/>
    <w:rPr>
      <w:rFonts w:ascii="Verdana" w:hAnsi="Verdana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C6A7B"/>
    <w:rPr>
      <w:rFonts w:ascii="Verdana" w:hAnsi="Verdana"/>
      <w:i/>
      <w:iCs/>
    </w:rPr>
  </w:style>
  <w:style w:type="character" w:styleId="CodeHTML">
    <w:name w:val="HTML Code"/>
    <w:basedOn w:val="Policepardfaut"/>
    <w:uiPriority w:val="99"/>
    <w:semiHidden/>
    <w:unhideWhenUsed/>
    <w:rsid w:val="00AC6A7B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C6A7B"/>
    <w:rPr>
      <w:rFonts w:ascii="Verdana" w:hAnsi="Verdana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C6A7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C6A7B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C6A7B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C6A7B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C6A7B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C6A7B"/>
    <w:rPr>
      <w:rFonts w:ascii="Verdana" w:hAnsi="Verdana"/>
      <w:i/>
      <w:iCs/>
    </w:rPr>
  </w:style>
  <w:style w:type="character" w:styleId="Lienhypertexte">
    <w:name w:val="Hyperlink"/>
    <w:basedOn w:val="Policepardfaut"/>
    <w:uiPriority w:val="99"/>
    <w:unhideWhenUsed/>
    <w:rsid w:val="00AC6A7B"/>
    <w:rPr>
      <w:rFonts w:ascii="Verdana" w:hAnsi="Verdana"/>
      <w:color w:val="2B7471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C6A7B"/>
    <w:rPr>
      <w:rFonts w:eastAsiaTheme="majorEastAsia" w:cstheme="majorBidi"/>
      <w:b/>
      <w:bCs/>
    </w:rPr>
  </w:style>
  <w:style w:type="table" w:styleId="Grilleclaire">
    <w:name w:val="Light Grid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C6A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C6A7B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C6A7B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C6A7B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C6A7B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C6A7B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C6A7B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C6A7B"/>
    <w:rPr>
      <w:rFonts w:ascii="Verdana" w:hAnsi="Verdana"/>
    </w:rPr>
  </w:style>
  <w:style w:type="paragraph" w:styleId="Liste">
    <w:name w:val="List"/>
    <w:basedOn w:val="Normal"/>
    <w:uiPriority w:val="99"/>
    <w:semiHidden/>
    <w:unhideWhenUsed/>
    <w:rsid w:val="00AC6A7B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C6A7B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C6A7B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C6A7B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C6A7B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AC6A7B"/>
    <w:pPr>
      <w:numPr>
        <w:numId w:val="6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C6A7B"/>
    <w:pPr>
      <w:numPr>
        <w:numId w:val="7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C6A7B"/>
    <w:pPr>
      <w:numPr>
        <w:numId w:val="8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C6A7B"/>
    <w:pPr>
      <w:numPr>
        <w:numId w:val="9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C6A7B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C6A7B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C6A7B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C6A7B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C6A7B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AC6A7B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C6A7B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C6A7B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C6A7B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AC6A7B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Liste2">
    <w:name w:val="List Table 2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Liste3">
    <w:name w:val="List Table 3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C6A7B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C6A7B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C6A7B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C6A7B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C6A7B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C6A7B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C6A7B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C6A7B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C6A7B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C6A7B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C6A7B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C6A7B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C6A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C6A7B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C6A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C6A7B"/>
    <w:rPr>
      <w:rFonts w:ascii="Verdana" w:eastAsiaTheme="majorEastAsia" w:hAnsi="Verdana" w:cstheme="majorBidi"/>
      <w:sz w:val="24"/>
      <w:szCs w:val="24"/>
      <w:shd w:val="pct20" w:color="auto" w:fill="auto"/>
    </w:rPr>
  </w:style>
  <w:style w:type="paragraph" w:styleId="Sansinterligne">
    <w:name w:val="No Spacing"/>
    <w:uiPriority w:val="7"/>
    <w:qFormat/>
    <w:rsid w:val="00AC6A7B"/>
    <w:pPr>
      <w:spacing w:after="0" w:line="240" w:lineRule="auto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AC6A7B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C6A7B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C6A7B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C6A7B"/>
    <w:rPr>
      <w:rFonts w:ascii="Verdana" w:hAnsi="Verdana"/>
    </w:rPr>
  </w:style>
  <w:style w:type="character" w:styleId="Numrodepage">
    <w:name w:val="page number"/>
    <w:basedOn w:val="Policepardfaut"/>
    <w:uiPriority w:val="99"/>
    <w:semiHidden/>
    <w:unhideWhenUsed/>
    <w:rsid w:val="00AC6A7B"/>
    <w:rPr>
      <w:rFonts w:ascii="Verdana" w:hAnsi="Verdana"/>
    </w:rPr>
  </w:style>
  <w:style w:type="table" w:styleId="Tableausimple1">
    <w:name w:val="Plain Table 1"/>
    <w:basedOn w:val="TableauNormal"/>
    <w:uiPriority w:val="41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C6A7B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C6A7B"/>
    <w:rPr>
      <w:rFonts w:ascii="Consolas" w:hAnsi="Consolas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C6A7B"/>
  </w:style>
  <w:style w:type="character" w:customStyle="1" w:styleId="SalutationsCar">
    <w:name w:val="Salutations Car"/>
    <w:basedOn w:val="Policepardfaut"/>
    <w:link w:val="Salutations"/>
    <w:uiPriority w:val="99"/>
    <w:semiHidden/>
    <w:rsid w:val="00AC6A7B"/>
    <w:rPr>
      <w:rFonts w:ascii="Verdana" w:hAnsi="Verdana"/>
    </w:rPr>
  </w:style>
  <w:style w:type="paragraph" w:styleId="Signature">
    <w:name w:val="Signature"/>
    <w:basedOn w:val="Normal"/>
    <w:link w:val="SignatureCar"/>
    <w:uiPriority w:val="99"/>
    <w:semiHidden/>
    <w:unhideWhenUsed/>
    <w:rsid w:val="00AC6A7B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C6A7B"/>
    <w:rPr>
      <w:rFonts w:ascii="Verdana" w:hAnsi="Verdana"/>
    </w:rPr>
  </w:style>
  <w:style w:type="character" w:styleId="lev">
    <w:name w:val="Strong"/>
    <w:basedOn w:val="Policepardfaut"/>
    <w:uiPriority w:val="22"/>
    <w:semiHidden/>
    <w:unhideWhenUsed/>
    <w:rsid w:val="00AC6A7B"/>
    <w:rPr>
      <w:rFonts w:ascii="Verdana" w:hAnsi="Verdana"/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AC6A7B"/>
    <w:rPr>
      <w:rFonts w:ascii="Verdana" w:hAnsi="Verdana"/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AC6A7B"/>
    <w:rPr>
      <w:rFonts w:ascii="Verdana" w:hAnsi="Verdana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C6A7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C6A7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C6A7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C6A7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C6A7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C6A7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C6A7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C6A7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C6A7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C6A7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C6A7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C6A7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C6A7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C6A7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C6A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C6A7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C6A7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C6A7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C6A7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C6A7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C6A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C6A7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C6A7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C6A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C6A7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C6A7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C6A7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C6A7B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C6A7B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AC6A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C6A7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C6A7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C6A7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C6A7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C6A7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C6A7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C6A7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C6A7B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C6A7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C6A7B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C6A7B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C6A7B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C6A7B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C6A7B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C6A7B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C6A7B"/>
    <w:pPr>
      <w:spacing w:after="100"/>
      <w:ind w:left="1760"/>
    </w:pPr>
  </w:style>
  <w:style w:type="character" w:styleId="Mention">
    <w:name w:val="Mention"/>
    <w:basedOn w:val="Policepardfaut"/>
    <w:uiPriority w:val="99"/>
    <w:semiHidden/>
    <w:unhideWhenUsed/>
    <w:rsid w:val="00AC6A7B"/>
    <w:rPr>
      <w:rFonts w:ascii="Verdana" w:hAnsi="Verdana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AC6A7B"/>
    <w:pPr>
      <w:numPr>
        <w:numId w:val="15"/>
      </w:numPr>
    </w:pPr>
  </w:style>
  <w:style w:type="numbering" w:styleId="1ai">
    <w:name w:val="Outline List 1"/>
    <w:basedOn w:val="Aucuneliste"/>
    <w:uiPriority w:val="99"/>
    <w:semiHidden/>
    <w:unhideWhenUsed/>
    <w:rsid w:val="00AC6A7B"/>
    <w:pPr>
      <w:numPr>
        <w:numId w:val="16"/>
      </w:numPr>
    </w:pPr>
  </w:style>
  <w:style w:type="character" w:styleId="Mot-dise">
    <w:name w:val="Hashtag"/>
    <w:basedOn w:val="Policepardfaut"/>
    <w:uiPriority w:val="99"/>
    <w:semiHidden/>
    <w:unhideWhenUsed/>
    <w:rsid w:val="00AC6A7B"/>
    <w:rPr>
      <w:rFonts w:ascii="Verdana" w:hAnsi="Verdana"/>
      <w:color w:val="2B579A"/>
      <w:shd w:val="clear" w:color="auto" w:fill="E1DFDD"/>
    </w:rPr>
  </w:style>
  <w:style w:type="numbering" w:styleId="ArticleSection">
    <w:name w:val="Outline List 3"/>
    <w:basedOn w:val="Aucuneliste"/>
    <w:uiPriority w:val="99"/>
    <w:semiHidden/>
    <w:unhideWhenUsed/>
    <w:rsid w:val="00AC6A7B"/>
    <w:pPr>
      <w:numPr>
        <w:numId w:val="17"/>
      </w:numPr>
    </w:pPr>
  </w:style>
  <w:style w:type="character" w:styleId="SmartHyperlink">
    <w:name w:val="Smart Hyperlink"/>
    <w:basedOn w:val="Policepardfaut"/>
    <w:uiPriority w:val="99"/>
    <w:semiHidden/>
    <w:unhideWhenUsed/>
    <w:rsid w:val="00AC6A7B"/>
    <w:rPr>
      <w:rFonts w:ascii="Verdana" w:hAnsi="Verdana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AC6A7B"/>
    <w:rPr>
      <w:rFonts w:ascii="Verdana" w:hAnsi="Verdan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ww.apachefriends.org/fr/download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apachefriends.org/download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%20T430\AppData\Roaming\Microsoft\Templates\Brochure%20en%20trois%20volets%20(bleue).dotx" TargetMode="External"/></Relationship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employees xmlns="http://schemas.microsoft.com/temp/samples">
  <employee>
    <CustomerName/>
    <CompanyName/>
    <SenderAddress/>
    <Address/>
  </employee>
</employe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EB801-FCBB-45D8-BA7D-B02CC8F3D8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0FB564-0214-4BE0-B01A-FFB3EF2F14A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6.xml><?xml version="1.0" encoding="utf-8"?>
<ds:datastoreItem xmlns:ds="http://schemas.openxmlformats.org/officeDocument/2006/customXml" ds:itemID="{F0FC9C6F-18EE-4CA8-80AC-4BBD13CF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 en trois volets (bleue).dotx</Template>
  <TotalTime>0</TotalTime>
  <Pages>7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2022-02-16T23:32:00Z</dcterms:created>
  <dcterms:modified xsi:type="dcterms:W3CDTF">2022-05-27T22:37:00Z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